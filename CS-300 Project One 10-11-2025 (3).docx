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241DF" w14:textId="77777777" w:rsidR="002C79E6" w:rsidRDefault="002C79E6" w:rsidP="002C79E6"/>
    <w:p w14:paraId="6975D2F0" w14:textId="77777777" w:rsidR="002C79E6" w:rsidRDefault="002C79E6" w:rsidP="002C79E6"/>
    <w:p w14:paraId="682A339A" w14:textId="77777777" w:rsidR="002C79E6" w:rsidRDefault="002C79E6" w:rsidP="002C79E6"/>
    <w:p w14:paraId="360A82CC" w14:textId="77777777" w:rsidR="002C79E6" w:rsidRDefault="002C79E6" w:rsidP="002C79E6"/>
    <w:p w14:paraId="4C489C82" w14:textId="77777777" w:rsidR="002C79E6" w:rsidRDefault="002C79E6" w:rsidP="002C79E6"/>
    <w:p w14:paraId="18A8FD3F" w14:textId="731B304F" w:rsidR="6A36C4BF" w:rsidRPr="00B863FB" w:rsidRDefault="00D05BF3" w:rsidP="00B863FB">
      <w:pPr>
        <w:pStyle w:val="Title"/>
      </w:pPr>
      <w:r>
        <w:t>Project One</w:t>
      </w:r>
    </w:p>
    <w:p w14:paraId="26082172" w14:textId="613B6DA8" w:rsidR="201D26C8" w:rsidRDefault="201D26C8" w:rsidP="002C79E6">
      <w:pPr>
        <w:pStyle w:val="Subtitle"/>
      </w:pPr>
    </w:p>
    <w:p w14:paraId="20F7D7CD" w14:textId="2B9496CE" w:rsidR="00A417C1" w:rsidRDefault="00D05BF3" w:rsidP="002C79E6">
      <w:pPr>
        <w:pStyle w:val="Subtitle"/>
      </w:pPr>
      <w:r>
        <w:t xml:space="preserve">Alejandro Martinez </w:t>
      </w:r>
    </w:p>
    <w:p w14:paraId="5F1E8E97" w14:textId="568C509F" w:rsidR="002C79E6" w:rsidRDefault="00D05BF3" w:rsidP="002C79E6">
      <w:pPr>
        <w:pStyle w:val="Subtitle"/>
      </w:pPr>
      <w:r>
        <w:t>Southern New Hampshire University</w:t>
      </w:r>
    </w:p>
    <w:p w14:paraId="32511CC2" w14:textId="60E18EF2" w:rsidR="002C79E6" w:rsidRDefault="00D05BF3" w:rsidP="002C79E6">
      <w:pPr>
        <w:pStyle w:val="Subtitle"/>
      </w:pPr>
      <w:r>
        <w:t>CS-300</w:t>
      </w:r>
    </w:p>
    <w:p w14:paraId="6CC91983" w14:textId="318C93E7" w:rsidR="002C79E6" w:rsidRDefault="00D05BF3" w:rsidP="002C79E6">
      <w:pPr>
        <w:pStyle w:val="Subtitle"/>
      </w:pPr>
      <w:r>
        <w:t xml:space="preserve">Mais </w:t>
      </w:r>
      <w:proofErr w:type="spellStart"/>
      <w:r>
        <w:t>Nijim</w:t>
      </w:r>
      <w:proofErr w:type="spellEnd"/>
    </w:p>
    <w:p w14:paraId="79E4AB06" w14:textId="0460D9E4" w:rsidR="201D26C8" w:rsidRDefault="00D05BF3" w:rsidP="002C79E6">
      <w:pPr>
        <w:pStyle w:val="Subtitle"/>
      </w:pPr>
      <w:r>
        <w:t>10/11/2025</w:t>
      </w:r>
    </w:p>
    <w:p w14:paraId="54820FDF" w14:textId="77777777" w:rsidR="201D26C8" w:rsidRDefault="201D26C8" w:rsidP="014CA2B6">
      <w:pPr>
        <w:pStyle w:val="Title2"/>
        <w:rPr>
          <w:rFonts w:ascii="Calibri" w:eastAsia="Calibri" w:hAnsi="Calibri" w:cs="Calibri"/>
          <w:szCs w:val="22"/>
        </w:rPr>
      </w:pPr>
    </w:p>
    <w:p w14:paraId="1CA7C03F" w14:textId="77777777" w:rsidR="201D26C8" w:rsidRDefault="201D26C8" w:rsidP="014CA2B6">
      <w:pPr>
        <w:pStyle w:val="Title2"/>
        <w:rPr>
          <w:rFonts w:ascii="Calibri" w:eastAsia="Calibri" w:hAnsi="Calibri" w:cs="Calibri"/>
          <w:szCs w:val="22"/>
        </w:rPr>
      </w:pPr>
    </w:p>
    <w:p w14:paraId="6A86E961" w14:textId="77777777" w:rsidR="201D26C8" w:rsidRDefault="201D26C8" w:rsidP="014CA2B6">
      <w:pPr>
        <w:pStyle w:val="Title2"/>
        <w:rPr>
          <w:rFonts w:ascii="Calibri" w:eastAsia="Calibri" w:hAnsi="Calibri" w:cs="Calibri"/>
          <w:szCs w:val="22"/>
        </w:rPr>
      </w:pPr>
    </w:p>
    <w:p w14:paraId="54B42CCB" w14:textId="77777777" w:rsidR="201D26C8" w:rsidRDefault="201D26C8" w:rsidP="014CA2B6">
      <w:pPr>
        <w:pStyle w:val="Title2"/>
        <w:rPr>
          <w:rFonts w:ascii="Calibri" w:eastAsia="Calibri" w:hAnsi="Calibri" w:cs="Calibri"/>
          <w:szCs w:val="22"/>
        </w:rPr>
      </w:pPr>
    </w:p>
    <w:p w14:paraId="1F273992" w14:textId="77777777" w:rsidR="201D26C8" w:rsidRDefault="201D26C8" w:rsidP="014CA2B6">
      <w:pPr>
        <w:pStyle w:val="Title2"/>
        <w:rPr>
          <w:rFonts w:ascii="Calibri" w:eastAsia="Calibri" w:hAnsi="Calibri" w:cs="Calibri"/>
          <w:szCs w:val="22"/>
        </w:rPr>
      </w:pPr>
    </w:p>
    <w:p w14:paraId="3ED85701" w14:textId="77777777" w:rsidR="201D26C8" w:rsidRDefault="201D26C8" w:rsidP="014CA2B6">
      <w:pPr>
        <w:pStyle w:val="Title2"/>
        <w:rPr>
          <w:rFonts w:ascii="Calibri" w:eastAsia="Calibri" w:hAnsi="Calibri" w:cs="Calibri"/>
          <w:szCs w:val="22"/>
        </w:rPr>
      </w:pPr>
    </w:p>
    <w:p w14:paraId="0C8E875A" w14:textId="77777777" w:rsidR="201D26C8" w:rsidRDefault="201D26C8" w:rsidP="014CA2B6">
      <w:pPr>
        <w:pStyle w:val="Title2"/>
        <w:rPr>
          <w:rFonts w:ascii="Calibri" w:eastAsia="Calibri" w:hAnsi="Calibri" w:cs="Calibri"/>
          <w:szCs w:val="22"/>
        </w:rPr>
      </w:pPr>
    </w:p>
    <w:p w14:paraId="52EB2DD5" w14:textId="77777777" w:rsidR="000D4642" w:rsidRDefault="000D4642">
      <w:pPr>
        <w:rPr>
          <w:rFonts w:ascii="Calibri" w:eastAsia="Calibri" w:hAnsi="Calibri" w:cs="Calibri"/>
          <w:szCs w:val="22"/>
        </w:rPr>
      </w:pPr>
      <w:r>
        <w:rPr>
          <w:rFonts w:ascii="Calibri" w:eastAsia="Calibri" w:hAnsi="Calibri" w:cs="Calibri"/>
          <w:szCs w:val="22"/>
        </w:rPr>
        <w:br w:type="page"/>
      </w:r>
    </w:p>
    <w:p w14:paraId="76B98D25" w14:textId="23A4B436" w:rsidR="67AE9998" w:rsidRPr="009A638A" w:rsidRDefault="00FA0EED" w:rsidP="3D0A9892">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lastRenderedPageBreak/>
        <w:t>PseudoCode</w:t>
      </w:r>
    </w:p>
    <w:p w14:paraId="165615AC" w14:textId="30C2C030" w:rsidR="00FA0EED" w:rsidRPr="009A638A" w:rsidRDefault="00FA0EED" w:rsidP="3D0A9892">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Unified Menu Pseudocode </w:t>
      </w:r>
    </w:p>
    <w:p w14:paraId="406C670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displayMenu()</w:t>
      </w:r>
    </w:p>
    <w:p w14:paraId="19B8767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WHILE true</w:t>
      </w:r>
    </w:p>
    <w:p w14:paraId="54A4A82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"1. Load Data Structure"</w:t>
      </w:r>
    </w:p>
    <w:p w14:paraId="4BD4284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"2. Print Course List (Sorted)"</w:t>
      </w:r>
    </w:p>
    <w:p w14:paraId="251AF20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"3. Print Course Information"</w:t>
      </w:r>
    </w:p>
    <w:p w14:paraId="15C3F18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"9. Exit"</w:t>
      </w:r>
    </w:p>
    <w:p w14:paraId="1914981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461C577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Prompt user for option</w:t>
      </w:r>
    </w:p>
    <w:p w14:paraId="4855572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option == 1</w:t>
      </w:r>
    </w:p>
    <w:p w14:paraId="0CFCB5C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Call loadCourses()</w:t>
      </w:r>
    </w:p>
    <w:p w14:paraId="55D75C6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 IF option == 2</w:t>
      </w:r>
    </w:p>
    <w:p w14:paraId="41FFC61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Call printCourseListSorted()</w:t>
      </w:r>
    </w:p>
    <w:p w14:paraId="0C5F137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 IF option == 3</w:t>
      </w:r>
    </w:p>
    <w:p w14:paraId="367A44B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Prompt for course number</w:t>
      </w:r>
    </w:p>
    <w:p w14:paraId="0BAA4EA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Call displayCourse(courseNumber)</w:t>
      </w:r>
    </w:p>
    <w:p w14:paraId="1F9875C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 IF option == 9</w:t>
      </w:r>
    </w:p>
    <w:p w14:paraId="36E9FDC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Exit program</w:t>
      </w:r>
    </w:p>
    <w:p w14:paraId="49B86EA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3A7C620B" w14:textId="437A4746"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"Invalid selection"</w:t>
      </w:r>
    </w:p>
    <w:p w14:paraId="24CE786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74ECDF2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5F8A437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2443BBCF" w14:textId="1E3CFE41"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Vector Pseudocode:</w:t>
      </w:r>
    </w:p>
    <w:p w14:paraId="1715F67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Initialize Course List (Vector):</w:t>
      </w:r>
    </w:p>
    <w:p w14:paraId="409C6D8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Create list courseList of type Course</w:t>
      </w:r>
    </w:p>
    <w:p w14:paraId="4C23708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06A178C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loadCourses():</w:t>
      </w:r>
    </w:p>
    <w:p w14:paraId="7BA38D4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Open file for reading</w:t>
      </w:r>
    </w:p>
    <w:p w14:paraId="4C6F1FC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WHILE not end of file</w:t>
      </w:r>
    </w:p>
    <w:p w14:paraId="5E23DB0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Read and split line by commas</w:t>
      </w:r>
    </w:p>
    <w:p w14:paraId="2095A5E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line has at least 2 values</w:t>
      </w:r>
    </w:p>
    <w:p w14:paraId="280A886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Create Course object with courseNumber and courseName</w:t>
      </w:r>
    </w:p>
    <w:p w14:paraId="371EB59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additional values</w:t>
      </w:r>
    </w:p>
    <w:p w14:paraId="3028950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additional value</w:t>
      </w:r>
    </w:p>
    <w:p w14:paraId="1FEB0CF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Add to Course.prerequisites</w:t>
      </w:r>
    </w:p>
    <w:p w14:paraId="175CE8C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Add Course to courseList</w:t>
      </w:r>
    </w:p>
    <w:p w14:paraId="625BB31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72F3A45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"Invalid format - skipping"</w:t>
      </w:r>
    </w:p>
    <w:p w14:paraId="07F5B0E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Close file</w:t>
      </w:r>
    </w:p>
    <w:p w14:paraId="778F254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49957BC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printCourseListSorted():</w:t>
      </w:r>
    </w:p>
    <w:p w14:paraId="06B9F4E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Sort courseList by Course.number (alphanumeric sort)</w:t>
      </w:r>
    </w:p>
    <w:p w14:paraId="26F6296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Course in sorted courseList</w:t>
      </w:r>
    </w:p>
    <w:p w14:paraId="4CA001B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Course.number + ": " + Course.name</w:t>
      </w:r>
    </w:p>
    <w:p w14:paraId="316E3EB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6D67E02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displayCourse(courseNumber):</w:t>
      </w:r>
    </w:p>
    <w:p w14:paraId="450ECF1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Course in courseList</w:t>
      </w:r>
    </w:p>
    <w:p w14:paraId="642BBC0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Course.number == courseNumber</w:t>
      </w:r>
    </w:p>
    <w:p w14:paraId="7CD989D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 " + Course.number + " - " + Course.name</w:t>
      </w:r>
    </w:p>
    <w:p w14:paraId="4089345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Course.prerequisites is empty</w:t>
      </w:r>
    </w:p>
    <w:p w14:paraId="6AAA2C4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"Prerequisites: None"</w:t>
      </w:r>
    </w:p>
    <w:p w14:paraId="1D72440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43A81037"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"Prerequisites:"</w:t>
      </w:r>
    </w:p>
    <w:p w14:paraId="2182E1C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prereq in Course.prerequisites</w:t>
      </w:r>
    </w:p>
    <w:p w14:paraId="351B5F7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w:t>
      </w:r>
    </w:p>
    <w:p w14:paraId="7629199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RETURN</w:t>
      </w:r>
    </w:p>
    <w:p w14:paraId="0EF9586F" w14:textId="21C87248"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 not found"</w:t>
      </w:r>
    </w:p>
    <w:p w14:paraId="002E7ED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4D8D9911" w14:textId="60CC96D5"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Hash Table Pseudocode:</w:t>
      </w:r>
    </w:p>
    <w:p w14:paraId="7AEB46A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Initialize Hash Table:</w:t>
      </w:r>
    </w:p>
    <w:p w14:paraId="2F01FCE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Create courseTable as new HashTable</w:t>
      </w:r>
    </w:p>
    <w:p w14:paraId="7A504FE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761577C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loadCourses():</w:t>
      </w:r>
    </w:p>
    <w:p w14:paraId="309FFB4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Open file for reading</w:t>
      </w:r>
    </w:p>
    <w:p w14:paraId="0476EC3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WHILE not end of file</w:t>
      </w:r>
    </w:p>
    <w:p w14:paraId="6150E0A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Read and split line by commas</w:t>
      </w:r>
    </w:p>
    <w:p w14:paraId="76C67AD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line has at least 2 values</w:t>
      </w:r>
    </w:p>
    <w:p w14:paraId="3763A21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lastRenderedPageBreak/>
        <w:t xml:space="preserve">            Create Course object</w:t>
      </w:r>
    </w:p>
    <w:p w14:paraId="044D016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additional values</w:t>
      </w:r>
    </w:p>
    <w:p w14:paraId="193A973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value after index 1</w:t>
      </w:r>
    </w:p>
    <w:p w14:paraId="77C8F76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Add to Course.prerequisites</w:t>
      </w:r>
    </w:p>
    <w:p w14:paraId="73C8B22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Insert Course into courseTable using Course.number as key</w:t>
      </w:r>
    </w:p>
    <w:p w14:paraId="7567DD7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2CA8AB0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"Invalid format - skipping"</w:t>
      </w:r>
    </w:p>
    <w:p w14:paraId="5DB4E77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Close file</w:t>
      </w:r>
    </w:p>
    <w:p w14:paraId="00203FC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703BB20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printCourseListSorted():</w:t>
      </w:r>
    </w:p>
    <w:p w14:paraId="3D2A60C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Get all Courses from hash table into list</w:t>
      </w:r>
    </w:p>
    <w:p w14:paraId="1DCED80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Sort list by Course.number</w:t>
      </w:r>
    </w:p>
    <w:p w14:paraId="23417CE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Course in sorted list</w:t>
      </w:r>
    </w:p>
    <w:p w14:paraId="22624C6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Course.number + ": " + Course.name</w:t>
      </w:r>
    </w:p>
    <w:p w14:paraId="301A60D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7F00F16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displayCourse(courseNumber):</w:t>
      </w:r>
    </w:p>
    <w:p w14:paraId="62395D6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Search for Course in hash table by courseNumber</w:t>
      </w:r>
    </w:p>
    <w:p w14:paraId="4DC0E46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found</w:t>
      </w:r>
    </w:p>
    <w:p w14:paraId="7C070EC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 " + Course.number + " - " + Course.name</w:t>
      </w:r>
    </w:p>
    <w:p w14:paraId="35CF779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Course.prerequisites is empty</w:t>
      </w:r>
    </w:p>
    <w:p w14:paraId="732C6AD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"Prerequisites: None"</w:t>
      </w:r>
    </w:p>
    <w:p w14:paraId="0A0CC6A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272CCB4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prereq in Course.prerequisites</w:t>
      </w:r>
    </w:p>
    <w:p w14:paraId="7C7E625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lastRenderedPageBreak/>
        <w:t xml:space="preserve">                Search prereqCourse in hash table</w:t>
      </w:r>
    </w:p>
    <w:p w14:paraId="17907D4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found</w:t>
      </w:r>
    </w:p>
    <w:p w14:paraId="1D21D6A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prereqCourse.number + ": " + prereqCourse.name</w:t>
      </w:r>
    </w:p>
    <w:p w14:paraId="36343BF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0CEDBCF7"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 + " not found"</w:t>
      </w:r>
    </w:p>
    <w:p w14:paraId="17770CB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18CAC0EB" w14:textId="4D2FE980"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 not found"</w:t>
      </w:r>
    </w:p>
    <w:p w14:paraId="0AA60A3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54FA74DB" w14:textId="32F8A62B"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Binary Search Tree Pseudocode:</w:t>
      </w:r>
    </w:p>
    <w:p w14:paraId="1AC2456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Initialize Binary Search Tree:</w:t>
      </w:r>
    </w:p>
    <w:p w14:paraId="29EDB5E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Set root to null</w:t>
      </w:r>
    </w:p>
    <w:p w14:paraId="1F67E97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707504F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loadCourses():</w:t>
      </w:r>
    </w:p>
    <w:p w14:paraId="544CB6D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Open file for reading</w:t>
      </w:r>
    </w:p>
    <w:p w14:paraId="1E1070F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WHILE not end of file</w:t>
      </w:r>
    </w:p>
    <w:p w14:paraId="77C97E8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Read and split line by commas</w:t>
      </w:r>
    </w:p>
    <w:p w14:paraId="0808DF7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line has at least 2 values</w:t>
      </w:r>
    </w:p>
    <w:p w14:paraId="5772600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Create Course object</w:t>
      </w:r>
    </w:p>
    <w:p w14:paraId="59DBC1E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more values</w:t>
      </w:r>
    </w:p>
    <w:p w14:paraId="5EAB1D2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value after index 1</w:t>
      </w:r>
    </w:p>
    <w:p w14:paraId="65893CC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Add to Course.prerequisites</w:t>
      </w:r>
    </w:p>
    <w:p w14:paraId="5CED643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Insert Course into tree using insert()</w:t>
      </w:r>
    </w:p>
    <w:p w14:paraId="1A29E46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542CF2A7"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lastRenderedPageBreak/>
        <w:t xml:space="preserve">            Print "Invalid format - skipping"</w:t>
      </w:r>
    </w:p>
    <w:p w14:paraId="5B65CE5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Close file</w:t>
      </w:r>
    </w:p>
    <w:p w14:paraId="6BA9484D"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58479F5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insert(Course):</w:t>
      </w:r>
    </w:p>
    <w:p w14:paraId="4EB9BA7B"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root is null</w:t>
      </w:r>
    </w:p>
    <w:p w14:paraId="4633D8A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Set root to new Node with Course</w:t>
      </w:r>
    </w:p>
    <w:p w14:paraId="4E0B3B9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1FF9B6D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Call insertNode(root, Course)</w:t>
      </w:r>
    </w:p>
    <w:p w14:paraId="49E75B2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4BA097D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insertNode(node, Course):</w:t>
      </w:r>
    </w:p>
    <w:p w14:paraId="6AEF226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Course.number &lt; node.Course.number</w:t>
      </w:r>
    </w:p>
    <w:p w14:paraId="73077B7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node.left is null</w:t>
      </w:r>
    </w:p>
    <w:p w14:paraId="0118915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node.left = new Node(Course)</w:t>
      </w:r>
    </w:p>
    <w:p w14:paraId="268BD1D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5CFD8017"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insertNode(node.left, Course)</w:t>
      </w:r>
    </w:p>
    <w:p w14:paraId="0427E20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0917562E"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node.right is null</w:t>
      </w:r>
    </w:p>
    <w:p w14:paraId="5F51CD3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node.right = new Node(Course)</w:t>
      </w:r>
    </w:p>
    <w:p w14:paraId="6039D0A0"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250585A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insertNode(node.right, Course)</w:t>
      </w:r>
    </w:p>
    <w:p w14:paraId="5FE6523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21EC879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printCourseListSorted():</w:t>
      </w:r>
    </w:p>
    <w:p w14:paraId="0A1B22A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Call inOrderTraversal(root)</w:t>
      </w:r>
    </w:p>
    <w:p w14:paraId="4E0DE06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0566809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inOrderTraversal(node):</w:t>
      </w:r>
    </w:p>
    <w:p w14:paraId="485F40D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node is not null</w:t>
      </w:r>
    </w:p>
    <w:p w14:paraId="09489111"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inOrderTraversal(node.left)</w:t>
      </w:r>
    </w:p>
    <w:p w14:paraId="3FF1FBCA"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node.Course.number + ": " + node.Course.name</w:t>
      </w:r>
    </w:p>
    <w:p w14:paraId="41553A37"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inOrderTraversal(node.right)</w:t>
      </w:r>
    </w:p>
    <w:p w14:paraId="7DA734E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p>
    <w:p w14:paraId="12A59BD3"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Function displayCourse(courseNumber):</w:t>
      </w:r>
    </w:p>
    <w:p w14:paraId="7657A4B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Set current = root</w:t>
      </w:r>
    </w:p>
    <w:p w14:paraId="1B573A7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WHILE current is not null</w:t>
      </w:r>
    </w:p>
    <w:p w14:paraId="7C6A47AF"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courseNumber == current.Course.number</w:t>
      </w:r>
    </w:p>
    <w:p w14:paraId="144CF2B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current.Course.number + ": " + current.Course.name</w:t>
      </w:r>
    </w:p>
    <w:p w14:paraId="67085748"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IF prerequisites is empty</w:t>
      </w:r>
    </w:p>
    <w:p w14:paraId="4609483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"Prerequisites: None"</w:t>
      </w:r>
    </w:p>
    <w:p w14:paraId="6D241E66"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1DAF26A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FOR each prereq in current.Course.prerequisites</w:t>
      </w:r>
    </w:p>
    <w:p w14:paraId="636A3785"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prereq</w:t>
      </w:r>
    </w:p>
    <w:p w14:paraId="7CE0D044"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RETURN</w:t>
      </w:r>
    </w:p>
    <w:p w14:paraId="57A2B09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 IF courseNumber &lt; current.Course.number</w:t>
      </w:r>
    </w:p>
    <w:p w14:paraId="175CB239"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Move to current.left</w:t>
      </w:r>
    </w:p>
    <w:p w14:paraId="5A2DFEBC"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ELSE</w:t>
      </w:r>
    </w:p>
    <w:p w14:paraId="31925DD2" w14:textId="77777777"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Move to current.right</w:t>
      </w:r>
    </w:p>
    <w:p w14:paraId="3D3C75DF" w14:textId="57260DDD" w:rsidR="00FA0EED" w:rsidRPr="009A638A" w:rsidRDefault="00FA0EED"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    Print "Course not found"</w:t>
      </w:r>
    </w:p>
    <w:p w14:paraId="21D72048"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37E851CE"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4BCFFA96"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4BE2CC75"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3285DA52"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5112B834"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449077D6" w14:textId="77777777" w:rsidR="009802F3" w:rsidRPr="009A638A" w:rsidRDefault="009802F3" w:rsidP="00FA0EED">
      <w:pPr>
        <w:pStyle w:val="TableFigure"/>
        <w:spacing w:after="160"/>
        <w:rPr>
          <w:rFonts w:ascii="Times New Roman" w:eastAsia="Calibri" w:hAnsi="Times New Roman" w:cs="Times New Roman"/>
          <w:noProof/>
          <w:color w:val="000000" w:themeColor="text2"/>
          <w:sz w:val="24"/>
        </w:rPr>
      </w:pPr>
    </w:p>
    <w:p w14:paraId="6CD845B4" w14:textId="5FC5002D" w:rsidR="009802F3"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Runtime Analysis Chart</w:t>
      </w:r>
    </w:p>
    <w:tbl>
      <w:tblPr>
        <w:tblStyle w:val="TableGrid"/>
        <w:tblW w:w="0" w:type="auto"/>
        <w:tblLook w:val="04A0" w:firstRow="1" w:lastRow="0" w:firstColumn="1" w:lastColumn="0" w:noHBand="0" w:noVBand="1"/>
      </w:tblPr>
      <w:tblGrid>
        <w:gridCol w:w="2338"/>
        <w:gridCol w:w="2338"/>
        <w:gridCol w:w="2337"/>
        <w:gridCol w:w="2337"/>
      </w:tblGrid>
      <w:tr w:rsidR="008A7171" w:rsidRPr="009A638A" w14:paraId="7D54C2DF" w14:textId="77777777" w:rsidTr="008A7171">
        <w:tc>
          <w:tcPr>
            <w:tcW w:w="2340" w:type="dxa"/>
          </w:tcPr>
          <w:p w14:paraId="7AF86E80" w14:textId="77777777" w:rsidR="008A7171" w:rsidRPr="009A638A" w:rsidRDefault="008A7171" w:rsidP="00FA0EED">
            <w:pPr>
              <w:pStyle w:val="TableFigure"/>
              <w:spacing w:after="160"/>
              <w:rPr>
                <w:rFonts w:ascii="Times New Roman" w:eastAsia="Calibri" w:hAnsi="Times New Roman" w:cs="Times New Roman"/>
                <w:noProof/>
                <w:color w:val="000000" w:themeColor="text2"/>
                <w:sz w:val="24"/>
              </w:rPr>
            </w:pPr>
          </w:p>
        </w:tc>
        <w:tc>
          <w:tcPr>
            <w:tcW w:w="2340" w:type="dxa"/>
          </w:tcPr>
          <w:p w14:paraId="27B418CA" w14:textId="1BA2435E"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Vector</w:t>
            </w:r>
          </w:p>
        </w:tc>
        <w:tc>
          <w:tcPr>
            <w:tcW w:w="2340" w:type="dxa"/>
          </w:tcPr>
          <w:p w14:paraId="4327D3A0" w14:textId="5811DEFF"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Hash Table</w:t>
            </w:r>
          </w:p>
        </w:tc>
        <w:tc>
          <w:tcPr>
            <w:tcW w:w="2340" w:type="dxa"/>
          </w:tcPr>
          <w:p w14:paraId="69EE7D96" w14:textId="543A39FA"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Binary Search Tree</w:t>
            </w:r>
            <w:r w:rsidRPr="009A638A">
              <w:rPr>
                <w:rFonts w:ascii="Times New Roman" w:eastAsia="Calibri" w:hAnsi="Times New Roman" w:cs="Times New Roman"/>
                <w:noProof/>
                <w:color w:val="000000" w:themeColor="text2"/>
                <w:sz w:val="24"/>
              </w:rPr>
              <w:t>O(1)</w:t>
            </w:r>
          </w:p>
        </w:tc>
      </w:tr>
      <w:tr w:rsidR="008A7171" w:rsidRPr="009A638A" w14:paraId="522EFFD9" w14:textId="77777777" w:rsidTr="008A7171">
        <w:tc>
          <w:tcPr>
            <w:tcW w:w="2340" w:type="dxa"/>
          </w:tcPr>
          <w:p w14:paraId="37C4EDFB" w14:textId="5AA62286"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Loading Data</w:t>
            </w:r>
          </w:p>
        </w:tc>
        <w:tc>
          <w:tcPr>
            <w:tcW w:w="2340" w:type="dxa"/>
          </w:tcPr>
          <w:p w14:paraId="18EA9186" w14:textId="1F3FC27E"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O(1)</w:t>
            </w:r>
          </w:p>
        </w:tc>
        <w:tc>
          <w:tcPr>
            <w:tcW w:w="2340" w:type="dxa"/>
          </w:tcPr>
          <w:p w14:paraId="79DD8543" w14:textId="53D3E9C6"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O(1) – O(n) </w:t>
            </w:r>
            <w:r w:rsidRPr="009A638A">
              <w:rPr>
                <w:rFonts w:ascii="Times New Roman" w:eastAsia="Calibri" w:hAnsi="Times New Roman" w:cs="Times New Roman"/>
                <w:noProof/>
                <w:color w:val="000000" w:themeColor="text2"/>
                <w:sz w:val="24"/>
              </w:rPr>
              <w:br/>
              <w:t>depends on hash collisions</w:t>
            </w:r>
          </w:p>
        </w:tc>
        <w:tc>
          <w:tcPr>
            <w:tcW w:w="2340" w:type="dxa"/>
          </w:tcPr>
          <w:p w14:paraId="424E5566" w14:textId="21D49726"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O(log n) – O(n) </w:t>
            </w:r>
            <w:r w:rsidRPr="009A638A">
              <w:rPr>
                <w:rFonts w:ascii="Times New Roman" w:eastAsia="Calibri" w:hAnsi="Times New Roman" w:cs="Times New Roman"/>
                <w:noProof/>
                <w:color w:val="000000" w:themeColor="text2"/>
                <w:sz w:val="24"/>
              </w:rPr>
              <w:br/>
              <w:t>depends on tree balance</w:t>
            </w:r>
          </w:p>
        </w:tc>
      </w:tr>
      <w:tr w:rsidR="008A7171" w:rsidRPr="009A638A" w14:paraId="6D190919" w14:textId="77777777" w:rsidTr="008A7171">
        <w:tc>
          <w:tcPr>
            <w:tcW w:w="2340" w:type="dxa"/>
          </w:tcPr>
          <w:p w14:paraId="701A00D8" w14:textId="46828435"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Search</w:t>
            </w:r>
          </w:p>
        </w:tc>
        <w:tc>
          <w:tcPr>
            <w:tcW w:w="2340" w:type="dxa"/>
          </w:tcPr>
          <w:p w14:paraId="309F5694" w14:textId="4AB49D61"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O(n)</w:t>
            </w:r>
          </w:p>
        </w:tc>
        <w:tc>
          <w:tcPr>
            <w:tcW w:w="2340" w:type="dxa"/>
          </w:tcPr>
          <w:p w14:paraId="6BC94C32" w14:textId="159C88A3"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O(1) – O(n) </w:t>
            </w:r>
            <w:r w:rsidRPr="009A638A">
              <w:rPr>
                <w:rFonts w:ascii="Times New Roman" w:eastAsia="Calibri" w:hAnsi="Times New Roman" w:cs="Times New Roman"/>
                <w:noProof/>
                <w:color w:val="000000" w:themeColor="text2"/>
                <w:sz w:val="24"/>
              </w:rPr>
              <w:br/>
              <w:t>depends on hash collisions</w:t>
            </w:r>
          </w:p>
        </w:tc>
        <w:tc>
          <w:tcPr>
            <w:tcW w:w="2340" w:type="dxa"/>
          </w:tcPr>
          <w:p w14:paraId="247D119A" w14:textId="70D2729B"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O(log n) – O(n) </w:t>
            </w:r>
            <w:r w:rsidRPr="009A638A">
              <w:rPr>
                <w:rFonts w:ascii="Times New Roman" w:eastAsia="Calibri" w:hAnsi="Times New Roman" w:cs="Times New Roman"/>
                <w:noProof/>
                <w:color w:val="000000" w:themeColor="text2"/>
                <w:sz w:val="24"/>
              </w:rPr>
              <w:br/>
              <w:t>depends on tree balance</w:t>
            </w:r>
          </w:p>
        </w:tc>
      </w:tr>
      <w:tr w:rsidR="008A7171" w:rsidRPr="009A638A" w14:paraId="417CB977" w14:textId="77777777" w:rsidTr="008A7171">
        <w:tc>
          <w:tcPr>
            <w:tcW w:w="2340" w:type="dxa"/>
          </w:tcPr>
          <w:p w14:paraId="747F0136" w14:textId="6039BF0C"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Sort / Print </w:t>
            </w:r>
          </w:p>
        </w:tc>
        <w:tc>
          <w:tcPr>
            <w:tcW w:w="2340" w:type="dxa"/>
          </w:tcPr>
          <w:p w14:paraId="475E5BA5" w14:textId="08D26762"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O(n log n) </w:t>
            </w:r>
            <w:r w:rsidRPr="009A638A">
              <w:rPr>
                <w:rFonts w:ascii="Times New Roman" w:eastAsia="Calibri" w:hAnsi="Times New Roman" w:cs="Times New Roman"/>
                <w:noProof/>
                <w:color w:val="000000" w:themeColor="text2"/>
                <w:sz w:val="24"/>
              </w:rPr>
              <w:br/>
              <w:t>using alphanumeric sort</w:t>
            </w:r>
          </w:p>
        </w:tc>
        <w:tc>
          <w:tcPr>
            <w:tcW w:w="2340" w:type="dxa"/>
          </w:tcPr>
          <w:p w14:paraId="09EE997E" w14:textId="70DC6833"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O(n) </w:t>
            </w:r>
            <w:r w:rsidRPr="009A638A">
              <w:rPr>
                <w:rFonts w:ascii="Times New Roman" w:eastAsia="Calibri" w:hAnsi="Times New Roman" w:cs="Times New Roman"/>
                <w:noProof/>
                <w:color w:val="000000" w:themeColor="text2"/>
                <w:sz w:val="24"/>
              </w:rPr>
              <w:br/>
              <w:t>requires extracting entries</w:t>
            </w:r>
          </w:p>
        </w:tc>
        <w:tc>
          <w:tcPr>
            <w:tcW w:w="2340" w:type="dxa"/>
          </w:tcPr>
          <w:p w14:paraId="2183345E" w14:textId="334D90F5" w:rsidR="008A7171" w:rsidRPr="009A638A" w:rsidRDefault="008A7171"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O(n) </w:t>
            </w:r>
            <w:r w:rsidRPr="009A638A">
              <w:rPr>
                <w:rFonts w:ascii="Times New Roman" w:eastAsia="Calibri" w:hAnsi="Times New Roman" w:cs="Times New Roman"/>
                <w:noProof/>
                <w:color w:val="000000" w:themeColor="text2"/>
                <w:sz w:val="24"/>
              </w:rPr>
              <w:br/>
              <w:t>via in-order traversal</w:t>
            </w:r>
          </w:p>
        </w:tc>
      </w:tr>
    </w:tbl>
    <w:p w14:paraId="710AA6D5" w14:textId="77777777" w:rsidR="008A7171" w:rsidRPr="009A638A" w:rsidRDefault="008A7171" w:rsidP="00FA0EED">
      <w:pPr>
        <w:pStyle w:val="TableFigure"/>
        <w:spacing w:after="160"/>
        <w:rPr>
          <w:rFonts w:ascii="Times New Roman" w:eastAsia="Calibri" w:hAnsi="Times New Roman" w:cs="Times New Roman"/>
          <w:noProof/>
          <w:color w:val="000000" w:themeColor="text2"/>
          <w:sz w:val="24"/>
        </w:rPr>
      </w:pPr>
    </w:p>
    <w:p w14:paraId="1FD634BF" w14:textId="4F6F9BAE" w:rsidR="00577E68" w:rsidRPr="009A638A" w:rsidRDefault="00577E68"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Advantages and Disadvantages Discussion</w:t>
      </w:r>
    </w:p>
    <w:p w14:paraId="18CE8E62" w14:textId="542619DB" w:rsidR="00577E68" w:rsidRPr="009A638A" w:rsidRDefault="00577E68"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 xml:space="preserve">Each data structure in my Pseudocode has its own strengths and weaknesses when working with course information. The Vector is simple and efficent for loading and sorting data, but searching takes longer because each course must be checked one at a time. The hash table is the fastest when inserting or finding a course by its number, which does fit well with my uses of Insert and Search functions, but collisions can slow it down and sorting requires extra steps since the data isnt stored in order. The binary search tree offers a good balance by keeping courses automatically organized and easy to print alphabetically through in order traversal. But, it can </w:t>
      </w:r>
      <w:r w:rsidRPr="009A638A">
        <w:rPr>
          <w:rFonts w:ascii="Times New Roman" w:eastAsia="Calibri" w:hAnsi="Times New Roman" w:cs="Times New Roman"/>
          <w:noProof/>
          <w:color w:val="000000" w:themeColor="text2"/>
          <w:sz w:val="24"/>
        </w:rPr>
        <w:lastRenderedPageBreak/>
        <w:t xml:space="preserve">become slower if the tree becomes unbalanced and uses more memory to manage its node pointers. Overall, the vector is simple, the hash table is fast, and the binary search tree is organized, each serving a different purpose depending on what the program requires most. </w:t>
      </w:r>
    </w:p>
    <w:p w14:paraId="323F57A8" w14:textId="77777777" w:rsidR="00293164" w:rsidRPr="009A638A" w:rsidRDefault="00293164" w:rsidP="00FA0EED">
      <w:pPr>
        <w:pStyle w:val="TableFigure"/>
        <w:spacing w:after="160"/>
        <w:rPr>
          <w:rFonts w:ascii="Times New Roman" w:eastAsia="Calibri" w:hAnsi="Times New Roman" w:cs="Times New Roman"/>
          <w:noProof/>
          <w:color w:val="000000" w:themeColor="text2"/>
          <w:sz w:val="24"/>
        </w:rPr>
      </w:pPr>
    </w:p>
    <w:p w14:paraId="3AA27329" w14:textId="6FF635CC" w:rsidR="00293164" w:rsidRPr="009A638A" w:rsidRDefault="00293164"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Final Reccomendation</w:t>
      </w:r>
    </w:p>
    <w:p w14:paraId="6D1A2DAB" w14:textId="37C21913" w:rsidR="00293164" w:rsidRPr="009A638A" w:rsidRDefault="00293164" w:rsidP="00FA0EED">
      <w:pPr>
        <w:pStyle w:val="TableFigure"/>
        <w:spacing w:after="160"/>
        <w:rPr>
          <w:rFonts w:ascii="Times New Roman" w:eastAsia="Calibri" w:hAnsi="Times New Roman" w:cs="Times New Roman"/>
          <w:noProof/>
          <w:color w:val="000000" w:themeColor="text2"/>
          <w:sz w:val="24"/>
        </w:rPr>
      </w:pPr>
      <w:r w:rsidRPr="009A638A">
        <w:rPr>
          <w:rFonts w:ascii="Times New Roman" w:eastAsia="Calibri" w:hAnsi="Times New Roman" w:cs="Times New Roman"/>
          <w:noProof/>
          <w:color w:val="000000" w:themeColor="text2"/>
          <w:sz w:val="24"/>
        </w:rPr>
        <w:t>After reviewing the performance and structure of each data type in my pseudocode, I would recommend using the Hash Table for this program. Out of all three options, the hash table provided the best overall performance for quickly finding and storing course information by course number. This fits well with how many pseudocode uses the Insert and Search functions, allowing the program to access data almost instantly in most cases. The hash table makes sense for this type of project because users often need to look up individual courses or their prerequisites, and it can handle those lookups efficently even as the dataset grows. While sorting the courses requires an extra step, the speed of search and insertion outweighs that disadvantage for most situations.</w:t>
      </w:r>
    </w:p>
    <w:p w14:paraId="7F4BD3E2" w14:textId="77777777" w:rsidR="00293164" w:rsidRPr="009A638A" w:rsidRDefault="00293164" w:rsidP="00FA0EED">
      <w:pPr>
        <w:pStyle w:val="TableFigure"/>
        <w:spacing w:after="160"/>
        <w:rPr>
          <w:rFonts w:ascii="Times New Roman" w:eastAsia="Calibri" w:hAnsi="Times New Roman" w:cs="Times New Roman"/>
          <w:noProof/>
          <w:color w:val="000000" w:themeColor="text2"/>
          <w:sz w:val="24"/>
        </w:rPr>
      </w:pPr>
    </w:p>
    <w:p w14:paraId="3104CAB0" w14:textId="67795F33" w:rsidR="004B657E" w:rsidRPr="009A638A" w:rsidRDefault="00293164" w:rsidP="004B657E">
      <w:pPr>
        <w:pStyle w:val="TableFigure"/>
        <w:spacing w:after="160"/>
        <w:rPr>
          <w:rFonts w:eastAsia="Calibri"/>
          <w:noProof/>
          <w:color w:val="000000" w:themeColor="text2"/>
          <w:sz w:val="24"/>
        </w:rPr>
      </w:pPr>
      <w:r w:rsidRPr="009A638A">
        <w:rPr>
          <w:rFonts w:ascii="Times New Roman" w:eastAsia="Calibri" w:hAnsi="Times New Roman" w:cs="Times New Roman"/>
          <w:noProof/>
          <w:color w:val="000000" w:themeColor="text2"/>
          <w:sz w:val="24"/>
        </w:rPr>
        <w:t>The Vector and Binary Search Tree structures both have their benefits, but they don’t perform as efficently for this specific task. The vector is simple and easy to implement, but searching takes longer because it has to check each course one by one. The binary search tree naturally organizes data and is great for sorted printing, but if the data becomes unbalanced, its performance can drop significantly, and it uses more memory to manage node pointers. For these reasons,</w:t>
      </w:r>
      <w:r w:rsidR="004B657E" w:rsidRPr="009A638A">
        <w:rPr>
          <w:rFonts w:ascii="Times New Roman" w:eastAsia="Times New Roman" w:hAnsi="Times New Roman" w:cs="Times New Roman"/>
          <w:b/>
          <w:sz w:val="24"/>
          <w:lang w:eastAsia="en-US"/>
        </w:rPr>
        <w:t xml:space="preserve"> t</w:t>
      </w:r>
      <w:r w:rsidR="004B657E" w:rsidRPr="009A638A">
        <w:rPr>
          <w:rFonts w:ascii="Times New Roman" w:eastAsia="Calibri" w:hAnsi="Times New Roman" w:cs="Times New Roman"/>
          <w:noProof/>
          <w:color w:val="000000" w:themeColor="text2"/>
          <w:sz w:val="24"/>
        </w:rPr>
        <w:t>he hash table is the best choice overall for storing and retrieving course data in my design because it provides a good balance of speed, scalability, and reliability</w:t>
      </w:r>
      <w:r w:rsidR="004B657E" w:rsidRPr="009A638A">
        <w:rPr>
          <w:rFonts w:eastAsia="Calibri"/>
          <w:noProof/>
          <w:color w:val="000000" w:themeColor="text2"/>
          <w:sz w:val="24"/>
        </w:rPr>
        <w:t>.</w:t>
      </w:r>
    </w:p>
    <w:p w14:paraId="22346767" w14:textId="77777777" w:rsidR="00577E68" w:rsidRPr="008A7171" w:rsidRDefault="00577E68" w:rsidP="00FA0EED">
      <w:pPr>
        <w:pStyle w:val="TableFigure"/>
        <w:spacing w:after="160"/>
        <w:rPr>
          <w:rFonts w:ascii="Times New Roman" w:eastAsia="Calibri" w:hAnsi="Times New Roman" w:cs="Times New Roman"/>
          <w:i/>
          <w:iCs/>
          <w:noProof/>
          <w:color w:val="000000" w:themeColor="text2"/>
          <w:sz w:val="24"/>
        </w:rPr>
      </w:pPr>
    </w:p>
    <w:sectPr w:rsidR="00577E68" w:rsidRPr="008A717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0F08A" w14:textId="77777777" w:rsidR="00652DDE" w:rsidRDefault="00652DDE">
      <w:pPr>
        <w:spacing w:line="240" w:lineRule="auto"/>
      </w:pPr>
      <w:r>
        <w:separator/>
      </w:r>
    </w:p>
    <w:p w14:paraId="2EB8CA55" w14:textId="77777777" w:rsidR="00652DDE" w:rsidRDefault="00652DDE"/>
  </w:endnote>
  <w:endnote w:type="continuationSeparator" w:id="0">
    <w:p w14:paraId="0DDA2B98" w14:textId="77777777" w:rsidR="00652DDE" w:rsidRDefault="00652DDE">
      <w:pPr>
        <w:spacing w:line="240" w:lineRule="auto"/>
      </w:pPr>
      <w:r>
        <w:continuationSeparator/>
      </w:r>
    </w:p>
    <w:p w14:paraId="05C71D26" w14:textId="77777777" w:rsidR="00652DDE" w:rsidRDefault="00652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E2C3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DC2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AF90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F4684" w14:textId="77777777" w:rsidR="00652DDE" w:rsidRDefault="00652DDE">
      <w:pPr>
        <w:spacing w:line="240" w:lineRule="auto"/>
      </w:pPr>
      <w:r>
        <w:separator/>
      </w:r>
    </w:p>
    <w:p w14:paraId="10311351" w14:textId="77777777" w:rsidR="00652DDE" w:rsidRDefault="00652DDE"/>
  </w:footnote>
  <w:footnote w:type="continuationSeparator" w:id="0">
    <w:p w14:paraId="4365431F" w14:textId="77777777" w:rsidR="00652DDE" w:rsidRDefault="00652DDE">
      <w:pPr>
        <w:spacing w:line="240" w:lineRule="auto"/>
      </w:pPr>
      <w:r>
        <w:continuationSeparator/>
      </w:r>
    </w:p>
    <w:p w14:paraId="1ECCDC19" w14:textId="77777777" w:rsidR="00652DDE" w:rsidRDefault="00652D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8C5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8EC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33B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F3"/>
    <w:rsid w:val="00023AFE"/>
    <w:rsid w:val="000A3D9B"/>
    <w:rsid w:val="000D4642"/>
    <w:rsid w:val="000D539D"/>
    <w:rsid w:val="00116273"/>
    <w:rsid w:val="00293164"/>
    <w:rsid w:val="002C79E6"/>
    <w:rsid w:val="002F3AE9"/>
    <w:rsid w:val="003804CC"/>
    <w:rsid w:val="004B657E"/>
    <w:rsid w:val="00577E68"/>
    <w:rsid w:val="005C199E"/>
    <w:rsid w:val="00652DDE"/>
    <w:rsid w:val="00664C1A"/>
    <w:rsid w:val="0087407D"/>
    <w:rsid w:val="008A7171"/>
    <w:rsid w:val="009802F3"/>
    <w:rsid w:val="009A2664"/>
    <w:rsid w:val="009A638A"/>
    <w:rsid w:val="00A417C1"/>
    <w:rsid w:val="00B863FB"/>
    <w:rsid w:val="00B86440"/>
    <w:rsid w:val="00BB2D6F"/>
    <w:rsid w:val="00C00F8F"/>
    <w:rsid w:val="00C03068"/>
    <w:rsid w:val="00D05BF3"/>
    <w:rsid w:val="00D620FD"/>
    <w:rsid w:val="00D91044"/>
    <w:rsid w:val="00E67454"/>
    <w:rsid w:val="00EF55C5"/>
    <w:rsid w:val="00F6242A"/>
    <w:rsid w:val="00FA0EED"/>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5AA15"/>
  <w15:chartTrackingRefBased/>
  <w15:docId w15:val="{B7A4FAF2-DAC8-426B-9B30-871A0E94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20Martinez\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82</TotalTime>
  <Pages>10</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cp:revision>
  <dcterms:created xsi:type="dcterms:W3CDTF">2025-10-11T22:52:00Z</dcterms:created>
  <dcterms:modified xsi:type="dcterms:W3CDTF">2025-10-12T00:17:00Z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